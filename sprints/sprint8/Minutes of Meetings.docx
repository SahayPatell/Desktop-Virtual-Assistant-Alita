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835795" w14:paraId="2A416B80" w14:textId="77777777" w:rsidTr="0083579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1099714F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699C91B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68E9476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16E24631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01AB78AE" w14:textId="77777777" w:rsidR="00835795" w:rsidRDefault="00835795">
            <w:pPr>
              <w:pStyle w:val="Standard1"/>
            </w:pPr>
          </w:p>
        </w:tc>
      </w:tr>
      <w:tr w:rsidR="00835795" w14:paraId="575C7C14" w14:textId="77777777" w:rsidTr="0083579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2AC5E180" w14:textId="03C8FDA0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</w:t>
            </w:r>
            <w:r w:rsidR="00F86C49">
              <w:rPr>
                <w:b/>
                <w:sz w:val="40"/>
              </w:rPr>
              <w:t xml:space="preserve"> 38</w:t>
            </w:r>
          </w:p>
        </w:tc>
        <w:tc>
          <w:tcPr>
            <w:tcW w:w="3508" w:type="dxa"/>
            <w:shd w:val="pct10" w:color="auto" w:fill="auto"/>
          </w:tcPr>
          <w:p w14:paraId="0468A75F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3DE9A002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6AC44EB" w14:textId="1907E9FE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88227E">
              <w:rPr>
                <w:b/>
                <w:sz w:val="36"/>
                <w:szCs w:val="36"/>
              </w:rPr>
              <w:t>5</w:t>
            </w:r>
          </w:p>
          <w:p w14:paraId="59DCBD31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452E822" w14:textId="7DE1379B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F86C49">
              <w:rPr>
                <w:b/>
                <w:sz w:val="24"/>
              </w:rPr>
              <w:t xml:space="preserve">2022, </w:t>
            </w:r>
            <w:r w:rsidR="0089169E">
              <w:rPr>
                <w:b/>
                <w:sz w:val="24"/>
              </w:rPr>
              <w:t>March</w:t>
            </w:r>
            <w:r w:rsidR="00F23523">
              <w:rPr>
                <w:b/>
                <w:sz w:val="24"/>
              </w:rPr>
              <w:t xml:space="preserve"> </w:t>
            </w:r>
            <w:r w:rsidR="0088227E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                                               Time:</w:t>
            </w:r>
            <w:r w:rsidR="00F86C49">
              <w:rPr>
                <w:b/>
                <w:sz w:val="24"/>
              </w:rPr>
              <w:t xml:space="preserve"> </w:t>
            </w:r>
            <w:r w:rsidR="00F23523">
              <w:rPr>
                <w:b/>
                <w:sz w:val="24"/>
              </w:rPr>
              <w:t>8</w:t>
            </w:r>
            <w:r w:rsidR="00F86C49">
              <w:rPr>
                <w:b/>
                <w:sz w:val="24"/>
              </w:rPr>
              <w:t>:00am to 1</w:t>
            </w:r>
            <w:r w:rsidR="00F23523">
              <w:rPr>
                <w:b/>
                <w:sz w:val="24"/>
              </w:rPr>
              <w:t>0</w:t>
            </w:r>
            <w:r w:rsidR="00F86C49">
              <w:rPr>
                <w:b/>
                <w:sz w:val="24"/>
              </w:rPr>
              <w:t>:00</w:t>
            </w:r>
            <w:r w:rsidR="00F23523">
              <w:rPr>
                <w:b/>
                <w:sz w:val="24"/>
              </w:rPr>
              <w:t>a</w:t>
            </w:r>
            <w:r w:rsidR="00F86C49">
              <w:rPr>
                <w:b/>
                <w:sz w:val="24"/>
              </w:rPr>
              <w:t>m</w:t>
            </w:r>
          </w:p>
          <w:p w14:paraId="7B9FFFF8" w14:textId="74A77499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F86C49">
              <w:rPr>
                <w:b/>
                <w:sz w:val="24"/>
              </w:rPr>
              <w:t xml:space="preserve"> Black board Collaborate</w:t>
            </w:r>
          </w:p>
        </w:tc>
        <w:tc>
          <w:tcPr>
            <w:tcW w:w="1559" w:type="dxa"/>
            <w:shd w:val="pct10" w:color="auto" w:fill="auto"/>
          </w:tcPr>
          <w:p w14:paraId="442BBF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5D700560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2D8B18E1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4C4643E2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EA70E44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9DB2663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4F3B6DD0" w14:textId="77777777" w:rsidTr="0083579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1210FC7C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30B2E622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5A336BF5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01C18C65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7933B1DD" w14:textId="77777777" w:rsidR="00835795" w:rsidRDefault="00835795">
            <w:pPr>
              <w:pStyle w:val="Standard1"/>
            </w:pPr>
          </w:p>
        </w:tc>
      </w:tr>
      <w:tr w:rsidR="00835795" w14:paraId="14B94551" w14:textId="77777777" w:rsidTr="00835795">
        <w:trPr>
          <w:trHeight w:val="465"/>
        </w:trPr>
        <w:tc>
          <w:tcPr>
            <w:tcW w:w="5495" w:type="dxa"/>
            <w:gridSpan w:val="3"/>
          </w:tcPr>
          <w:p w14:paraId="0D73FB30" w14:textId="77777777" w:rsidR="00575D92" w:rsidRPr="007F4C6E" w:rsidRDefault="00575D92" w:rsidP="00575D92">
            <w:pPr>
              <w:pStyle w:val="Standard1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Attendees:        </w:t>
            </w:r>
          </w:p>
          <w:p w14:paraId="35F09F27" w14:textId="77777777" w:rsidR="00835795" w:rsidRPr="007F4C6E" w:rsidRDefault="00835795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B1665CB" w14:textId="77777777" w:rsidR="00835795" w:rsidRPr="007F4C6E" w:rsidRDefault="00835795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54C19A7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6380EDB6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642C5B59" w14:textId="77777777" w:rsidR="00835795" w:rsidRDefault="00835795">
            <w:pPr>
              <w:pStyle w:val="Standard1"/>
            </w:pPr>
          </w:p>
        </w:tc>
      </w:tr>
      <w:tr w:rsidR="00835795" w14:paraId="7F0F7944" w14:textId="77777777" w:rsidTr="00835795">
        <w:trPr>
          <w:trHeight w:val="68"/>
        </w:trPr>
        <w:tc>
          <w:tcPr>
            <w:tcW w:w="5495" w:type="dxa"/>
            <w:gridSpan w:val="3"/>
          </w:tcPr>
          <w:p w14:paraId="6E798087" w14:textId="77777777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Team Member 1: Vraj Kalpeshkumar Soni</w:t>
            </w:r>
          </w:p>
          <w:p w14:paraId="4644B33A" w14:textId="77777777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Team Member 2: Namya Vipulkumar Patel</w:t>
            </w:r>
          </w:p>
          <w:p w14:paraId="549C9F65" w14:textId="77777777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Team Member 3: Sahay Mayurbhai Patel</w:t>
            </w:r>
          </w:p>
          <w:p w14:paraId="179BD20A" w14:textId="70C9E87A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Team Member 4: Pruthvi Prakash Soni </w:t>
            </w:r>
          </w:p>
          <w:p w14:paraId="0CE89745" w14:textId="77F03D81" w:rsidR="00575D92" w:rsidRPr="007F4C6E" w:rsidRDefault="00575D92" w:rsidP="00575D92">
            <w:pPr>
              <w:pStyle w:val="Standard1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Team Member 5: Saumyakumar Ajitkumar Mistry</w:t>
            </w:r>
          </w:p>
          <w:p w14:paraId="38277A63" w14:textId="452D5A5B" w:rsidR="00835795" w:rsidRPr="007F4C6E" w:rsidRDefault="00835795" w:rsidP="00575D92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D8F04B9" w14:textId="77777777" w:rsidR="00835795" w:rsidRPr="007F4C6E" w:rsidRDefault="00835795">
            <w:pPr>
              <w:pStyle w:val="Standard1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2B52877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0ADE2F5B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08CB6C89" w14:textId="77777777" w:rsidR="00835795" w:rsidRDefault="00835795">
            <w:pPr>
              <w:pStyle w:val="Standard1"/>
            </w:pPr>
          </w:p>
        </w:tc>
      </w:tr>
      <w:tr w:rsidR="00835795" w14:paraId="4EC7D8CF" w14:textId="77777777" w:rsidTr="0083579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FAC1A12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3" w:name="Topics"/>
            <w:bookmarkEnd w:id="3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70DB76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CA01D2C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8C22FD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C26FD15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:rsidRPr="007F4C6E" w14:paraId="1F3EF451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5504B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637F3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4D0B92" w14:textId="77777777" w:rsidR="00835795" w:rsidRPr="007F4C6E" w:rsidRDefault="00835795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C18C8D" w14:textId="77777777" w:rsidR="00835795" w:rsidRPr="007F4C6E" w:rsidRDefault="00835795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39ACA6" w14:textId="77777777" w:rsidR="00835795" w:rsidRPr="007F4C6E" w:rsidRDefault="00835795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Status</w:t>
            </w:r>
          </w:p>
          <w:p w14:paraId="34A15BB0" w14:textId="77777777" w:rsidR="00835795" w:rsidRPr="007F4C6E" w:rsidRDefault="00835795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473166" w14:textId="77777777" w:rsidR="00835795" w:rsidRPr="007F4C6E" w:rsidRDefault="00835795" w:rsidP="00782380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7F4C6E">
              <w:rPr>
                <w:b/>
                <w:sz w:val="24"/>
                <w:szCs w:val="24"/>
              </w:rPr>
              <w:t xml:space="preserve"> Actual Date</w:t>
            </w:r>
          </w:p>
        </w:tc>
      </w:tr>
      <w:tr w:rsidR="00835795" w:rsidRPr="007F4C6E" w14:paraId="423E60A7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2F8E3C" w14:textId="77777777" w:rsidR="00835795" w:rsidRPr="007F4C6E" w:rsidRDefault="00835795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0603A" w14:textId="745DFE0D" w:rsidR="00835795" w:rsidRPr="007F4C6E" w:rsidRDefault="00575D92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Communicate about previous meeting and progress which include progress in in scope features ,learning UI ,and documentation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284F09" w14:textId="2A2047B3" w:rsidR="00835795" w:rsidRPr="007F4C6E" w:rsidRDefault="00575D92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Namya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D46916" w14:textId="45430642" w:rsidR="008155EB" w:rsidRDefault="00575D92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8227E">
              <w:rPr>
                <w:sz w:val="24"/>
                <w:szCs w:val="24"/>
              </w:rPr>
              <w:t>20</w:t>
            </w:r>
          </w:p>
          <w:p w14:paraId="636CEE6C" w14:textId="4F555F61" w:rsidR="008155EB" w:rsidRPr="007F4C6E" w:rsidRDefault="008155EB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03A37D" w14:textId="784A5951" w:rsidR="00835795" w:rsidRPr="007F4C6E" w:rsidRDefault="00554FD0" w:rsidP="00D115B1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905CA" w14:textId="3D061284" w:rsidR="008155EB" w:rsidRDefault="008155EB" w:rsidP="008155E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8227E">
              <w:rPr>
                <w:sz w:val="24"/>
                <w:szCs w:val="24"/>
              </w:rPr>
              <w:t>20</w:t>
            </w:r>
          </w:p>
          <w:p w14:paraId="57A3CEB8" w14:textId="608FE8BA" w:rsidR="00835795" w:rsidRPr="007F4C6E" w:rsidRDefault="008155EB" w:rsidP="008155E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</w:tr>
      <w:tr w:rsidR="00902DAB" w:rsidRPr="007F4C6E" w14:paraId="2D3EAF6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0ED183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888F8B" w14:textId="2CFF2949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Review of previous meeting assigned tasks and follow up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F79234" w14:textId="34DF23E9" w:rsidR="00902DAB" w:rsidRPr="007F4C6E" w:rsidRDefault="0089169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902DAB" w:rsidRPr="007F4C6E">
              <w:rPr>
                <w:sz w:val="24"/>
                <w:szCs w:val="24"/>
              </w:rPr>
              <w:t>ahay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3B05F" w14:textId="008F54BB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8227E">
              <w:rPr>
                <w:sz w:val="24"/>
                <w:szCs w:val="24"/>
              </w:rPr>
              <w:t>20</w:t>
            </w:r>
          </w:p>
          <w:p w14:paraId="32B08C0A" w14:textId="5B71E216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F9297C" w14:textId="342D5786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0ECD9" w14:textId="6D7D404A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8227E">
              <w:rPr>
                <w:sz w:val="24"/>
                <w:szCs w:val="24"/>
              </w:rPr>
              <w:t>20</w:t>
            </w:r>
          </w:p>
          <w:p w14:paraId="26B94953" w14:textId="01CB0C5D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</w:tr>
      <w:tr w:rsidR="00902DAB" w:rsidRPr="007F4C6E" w14:paraId="63207CB1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DAAE85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660A71" w14:textId="5080A9DE" w:rsidR="00902DAB" w:rsidRPr="007F4C6E" w:rsidRDefault="0088227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improvements in UI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AB80FE" w14:textId="169C725D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Saumya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108D15" w14:textId="1966DECE" w:rsidR="0088227E" w:rsidRPr="007F4C6E" w:rsidRDefault="00902DAB" w:rsidP="0088227E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8227E">
              <w:rPr>
                <w:sz w:val="24"/>
                <w:szCs w:val="24"/>
              </w:rPr>
              <w:t>3 April</w:t>
            </w:r>
          </w:p>
          <w:p w14:paraId="1780785A" w14:textId="5605E804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95D3A3" w14:textId="59DC6815" w:rsidR="00902DAB" w:rsidRPr="007F4C6E" w:rsidRDefault="0089169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02DAB" w:rsidRPr="007F4C6E">
              <w:rPr>
                <w:sz w:val="24"/>
                <w:szCs w:val="24"/>
              </w:rPr>
              <w:t>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C878CF" w14:textId="49CB0812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8227E">
              <w:rPr>
                <w:sz w:val="24"/>
                <w:szCs w:val="24"/>
              </w:rPr>
              <w:t>20</w:t>
            </w:r>
          </w:p>
          <w:p w14:paraId="2CE4DDDF" w14:textId="21CF613C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</w:tr>
      <w:tr w:rsidR="00902DAB" w:rsidRPr="007F4C6E" w14:paraId="395C66E6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5C737B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C72614" w14:textId="1F4A7547" w:rsidR="00902DAB" w:rsidRPr="007F4C6E" w:rsidRDefault="0088227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(Sprint8)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0C926C" w14:textId="6CB9C8BA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Namya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5A2C2C" w14:textId="543CD758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8227E">
              <w:rPr>
                <w:sz w:val="24"/>
                <w:szCs w:val="24"/>
              </w:rPr>
              <w:t>3 April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5D8641" w14:textId="49507C31" w:rsidR="00902DAB" w:rsidRPr="007F4C6E" w:rsidRDefault="0089169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02DAB" w:rsidRPr="007F4C6E">
              <w:rPr>
                <w:sz w:val="24"/>
                <w:szCs w:val="24"/>
              </w:rPr>
              <w:t>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07078B" w14:textId="4E63BE65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8227E">
              <w:rPr>
                <w:sz w:val="24"/>
                <w:szCs w:val="24"/>
              </w:rPr>
              <w:t>20</w:t>
            </w:r>
          </w:p>
          <w:p w14:paraId="1DF41F2B" w14:textId="69B933CA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</w:tr>
      <w:tr w:rsidR="00902DAB" w:rsidRPr="007F4C6E" w14:paraId="6F299FAF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E45AD3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lastRenderedPageBreak/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7D1F40" w14:textId="20F09712" w:rsidR="00902DAB" w:rsidRPr="007F4C6E" w:rsidRDefault="0088227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improvements in UI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4C8D8" w14:textId="403F3ACF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Vraj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9E435" w14:textId="40768348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8227E">
              <w:rPr>
                <w:sz w:val="24"/>
                <w:szCs w:val="24"/>
              </w:rPr>
              <w:t>3 April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F481A5" w14:textId="72C04AE3" w:rsidR="00902DAB" w:rsidRPr="007F4C6E" w:rsidRDefault="0088227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="00902DAB" w:rsidRPr="007F4C6E">
              <w:rPr>
                <w:sz w:val="24"/>
                <w:szCs w:val="24"/>
              </w:rPr>
              <w:t>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66737D" w14:textId="7217DA66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8227E">
              <w:rPr>
                <w:sz w:val="24"/>
                <w:szCs w:val="24"/>
              </w:rPr>
              <w:t>20</w:t>
            </w:r>
          </w:p>
          <w:p w14:paraId="2A1E8038" w14:textId="71695B46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</w:tr>
      <w:tr w:rsidR="00902DAB" w:rsidRPr="007F4C6E" w14:paraId="42440D8B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906EBB" w14:textId="14E7B0B8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Item # 4…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F4D122" w14:textId="55D7DE79" w:rsidR="00902DAB" w:rsidRPr="007F4C6E" w:rsidRDefault="0088227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backend to Frontend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07A69F" w14:textId="22AB418A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Sahay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8FEE1E" w14:textId="3AEDAFA4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8227E">
              <w:rPr>
                <w:sz w:val="24"/>
                <w:szCs w:val="24"/>
              </w:rPr>
              <w:t>3 April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AEC2E6" w14:textId="0CAA77A1" w:rsidR="00902DAB" w:rsidRPr="007F4C6E" w:rsidRDefault="0088227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902DAB" w:rsidRPr="007F4C6E">
              <w:rPr>
                <w:sz w:val="24"/>
                <w:szCs w:val="24"/>
              </w:rPr>
              <w:t>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8F16CF" w14:textId="78514464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8227E">
              <w:rPr>
                <w:sz w:val="24"/>
                <w:szCs w:val="24"/>
              </w:rPr>
              <w:t>20</w:t>
            </w:r>
          </w:p>
          <w:p w14:paraId="4F77CEC4" w14:textId="5A6AC450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</w:tr>
      <w:tr w:rsidR="00902DAB" w:rsidRPr="007F4C6E" w14:paraId="2F91D22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B6B5BD" w14:textId="39202329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Item # 5…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66DE97" w14:textId="3ACA3C1A" w:rsidR="00902DAB" w:rsidRPr="007F4C6E" w:rsidRDefault="0088227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backend to Frontend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7612E9" w14:textId="75EBC1B2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Pruthvi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03622" w14:textId="62D5D596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8227E">
              <w:rPr>
                <w:sz w:val="24"/>
                <w:szCs w:val="24"/>
              </w:rPr>
              <w:t>3 April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E986BF" w14:textId="050F7A77" w:rsidR="00902DAB" w:rsidRPr="007F4C6E" w:rsidRDefault="0088227E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902DAB" w:rsidRPr="007F4C6E">
              <w:rPr>
                <w:sz w:val="24"/>
                <w:szCs w:val="24"/>
              </w:rPr>
              <w:t>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9DFBCF" w14:textId="440AFFC8" w:rsidR="00902DAB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2022, </w:t>
            </w:r>
            <w:r w:rsidR="0088227E">
              <w:rPr>
                <w:sz w:val="24"/>
                <w:szCs w:val="24"/>
              </w:rPr>
              <w:t>20</w:t>
            </w:r>
          </w:p>
          <w:p w14:paraId="49E349C4" w14:textId="7DD1F9E1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</w:tr>
      <w:tr w:rsidR="00902DAB" w:rsidRPr="007F4C6E" w14:paraId="06C078C6" w14:textId="77777777" w:rsidTr="0083579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DFF762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223959" w14:textId="1CAA7E1E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Date:2022, </w:t>
            </w:r>
            <w:r w:rsidR="0088227E">
              <w:rPr>
                <w:sz w:val="24"/>
                <w:szCs w:val="24"/>
              </w:rPr>
              <w:t>3</w:t>
            </w:r>
            <w:r w:rsidRPr="007F4C6E">
              <w:rPr>
                <w:sz w:val="24"/>
                <w:szCs w:val="24"/>
              </w:rPr>
              <w:t xml:space="preserve"> </w:t>
            </w:r>
            <w:r w:rsidR="0088227E">
              <w:rPr>
                <w:sz w:val="24"/>
                <w:szCs w:val="24"/>
              </w:rPr>
              <w:t>April</w:t>
            </w:r>
          </w:p>
          <w:p w14:paraId="54FF07DD" w14:textId="1D6D4CA5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Time: 8:00 AM to 10:00PM</w:t>
            </w:r>
          </w:p>
          <w:p w14:paraId="56DD7EED" w14:textId="2FD16E19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>Location:</w:t>
            </w:r>
            <w:r w:rsidRPr="007F4C6E">
              <w:rPr>
                <w:b/>
                <w:sz w:val="24"/>
                <w:szCs w:val="24"/>
              </w:rPr>
              <w:t xml:space="preserve"> </w:t>
            </w:r>
            <w:r w:rsidRPr="007F4C6E">
              <w:rPr>
                <w:bCs/>
                <w:sz w:val="24"/>
                <w:szCs w:val="24"/>
              </w:rPr>
              <w:t>Black board Collaborate</w:t>
            </w:r>
          </w:p>
          <w:p w14:paraId="0A5B3B8B" w14:textId="7E2549E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7F4C6E">
              <w:rPr>
                <w:sz w:val="24"/>
                <w:szCs w:val="24"/>
              </w:rPr>
              <w:t xml:space="preserve">Agenda: </w:t>
            </w:r>
            <w:r w:rsidR="0088227E">
              <w:rPr>
                <w:sz w:val="24"/>
                <w:szCs w:val="24"/>
              </w:rPr>
              <w:t xml:space="preserve">Project Submission </w:t>
            </w:r>
          </w:p>
          <w:p w14:paraId="3ADAFB9B" w14:textId="77777777" w:rsidR="00902DAB" w:rsidRPr="007F4C6E" w:rsidRDefault="00902DAB" w:rsidP="00902DAB">
            <w:pPr>
              <w:rPr>
                <w:b/>
                <w:sz w:val="24"/>
                <w:szCs w:val="24"/>
                <w:lang w:val="en-GB"/>
              </w:rPr>
            </w:pPr>
            <w:r w:rsidRPr="007F4C6E">
              <w:rPr>
                <w:b/>
                <w:sz w:val="24"/>
                <w:szCs w:val="24"/>
                <w:lang w:val="en-GB"/>
              </w:rPr>
              <w:t>Signature:</w:t>
            </w:r>
          </w:p>
          <w:p w14:paraId="7DF34ADD" w14:textId="77777777" w:rsidR="00902DAB" w:rsidRPr="007F4C6E" w:rsidRDefault="00902DAB" w:rsidP="00902DAB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>Team member 1: V.K.Soni</w:t>
            </w:r>
          </w:p>
          <w:p w14:paraId="798BED27" w14:textId="77777777" w:rsidR="00902DAB" w:rsidRPr="007F4C6E" w:rsidRDefault="00902DAB" w:rsidP="00902DAB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>Team member 2: N.V.Patel</w:t>
            </w:r>
          </w:p>
          <w:p w14:paraId="0815EE87" w14:textId="77777777" w:rsidR="00902DAB" w:rsidRPr="007F4C6E" w:rsidRDefault="00902DAB" w:rsidP="00902DAB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>Team member 3: S.M.Patel</w:t>
            </w:r>
          </w:p>
          <w:p w14:paraId="4C6C602C" w14:textId="77777777" w:rsidR="00902DAB" w:rsidRPr="007F4C6E" w:rsidRDefault="00902DAB" w:rsidP="00902DAB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>Team member 4: P.P.Soni</w:t>
            </w:r>
          </w:p>
          <w:p w14:paraId="74B25B7C" w14:textId="77777777" w:rsidR="00902DAB" w:rsidRPr="007F4C6E" w:rsidRDefault="00902DAB" w:rsidP="00902DAB">
            <w:pPr>
              <w:rPr>
                <w:sz w:val="24"/>
                <w:szCs w:val="24"/>
                <w:lang w:val="en-GB"/>
              </w:rPr>
            </w:pPr>
            <w:r w:rsidRPr="007F4C6E">
              <w:rPr>
                <w:sz w:val="24"/>
                <w:szCs w:val="24"/>
                <w:lang w:val="en-GB"/>
              </w:rPr>
              <w:t>Team member 5: S.A.Mistry</w:t>
            </w:r>
          </w:p>
          <w:p w14:paraId="1B174714" w14:textId="77777777" w:rsidR="00902DAB" w:rsidRPr="007F4C6E" w:rsidRDefault="00902DAB" w:rsidP="00902DAB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0E780B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203D86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E51D5D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A450E7" w14:textId="77777777" w:rsidR="00902DAB" w:rsidRPr="007F4C6E" w:rsidRDefault="00902DAB" w:rsidP="00902DAB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</w:tbl>
    <w:p w14:paraId="20E60904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2DA7"/>
    <w:multiLevelType w:val="hybridMultilevel"/>
    <w:tmpl w:val="1DB05678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C29BE"/>
    <w:rsid w:val="000D29B9"/>
    <w:rsid w:val="000E1E0D"/>
    <w:rsid w:val="00120431"/>
    <w:rsid w:val="0012691A"/>
    <w:rsid w:val="00136D2C"/>
    <w:rsid w:val="00145AD8"/>
    <w:rsid w:val="0016291E"/>
    <w:rsid w:val="00187519"/>
    <w:rsid w:val="001B7575"/>
    <w:rsid w:val="001D01D2"/>
    <w:rsid w:val="00207F81"/>
    <w:rsid w:val="00226837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D1317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54FD0"/>
    <w:rsid w:val="00564447"/>
    <w:rsid w:val="00575D92"/>
    <w:rsid w:val="005C44D4"/>
    <w:rsid w:val="005F3F0E"/>
    <w:rsid w:val="006415C4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24A90"/>
    <w:rsid w:val="0077361D"/>
    <w:rsid w:val="00782380"/>
    <w:rsid w:val="00783355"/>
    <w:rsid w:val="007C0B2F"/>
    <w:rsid w:val="007D7312"/>
    <w:rsid w:val="007E19F9"/>
    <w:rsid w:val="007F4C6E"/>
    <w:rsid w:val="008029B4"/>
    <w:rsid w:val="008155EB"/>
    <w:rsid w:val="00815FE8"/>
    <w:rsid w:val="00835795"/>
    <w:rsid w:val="0088227E"/>
    <w:rsid w:val="0089169E"/>
    <w:rsid w:val="008A7CFF"/>
    <w:rsid w:val="008C34CB"/>
    <w:rsid w:val="008F4A77"/>
    <w:rsid w:val="00902DAB"/>
    <w:rsid w:val="00914913"/>
    <w:rsid w:val="009D7B44"/>
    <w:rsid w:val="009E187C"/>
    <w:rsid w:val="009E5D4F"/>
    <w:rsid w:val="00A12251"/>
    <w:rsid w:val="00A245F2"/>
    <w:rsid w:val="00A656B1"/>
    <w:rsid w:val="00A77DC2"/>
    <w:rsid w:val="00A96C2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23523"/>
    <w:rsid w:val="00F44F3A"/>
    <w:rsid w:val="00F76EEE"/>
    <w:rsid w:val="00F86C49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6C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2019-10-01T12:03:00Z</dcterms:created>
  <dcterms:modified xsi:type="dcterms:W3CDTF">2022-04-03T19:35:00Z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