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2A416B80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1099714F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699C91B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68E9476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16E24631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01AB78AE" w14:textId="77777777" w:rsidR="00835795" w:rsidRDefault="00835795">
            <w:pPr>
              <w:pStyle w:val="Standard1"/>
            </w:pPr>
          </w:p>
        </w:tc>
      </w:tr>
      <w:tr w:rsidR="00835795" w14:paraId="575C7C14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2AC5E180" w14:textId="03C8FDA0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</w:t>
            </w:r>
            <w:r w:rsidR="00F86C49">
              <w:rPr>
                <w:b/>
                <w:sz w:val="40"/>
              </w:rPr>
              <w:t xml:space="preserve"> 38</w:t>
            </w:r>
          </w:p>
        </w:tc>
        <w:tc>
          <w:tcPr>
            <w:tcW w:w="3508" w:type="dxa"/>
            <w:shd w:val="pct10" w:color="auto" w:fill="auto"/>
          </w:tcPr>
          <w:p w14:paraId="0468A75F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3DE9A002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6AC44EB" w14:textId="6BD9AF73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155EB">
              <w:rPr>
                <w:b/>
                <w:sz w:val="36"/>
                <w:szCs w:val="36"/>
              </w:rPr>
              <w:t>4</w:t>
            </w:r>
          </w:p>
          <w:p w14:paraId="59DCBD31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452E822" w14:textId="315FFDC7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F86C49">
              <w:rPr>
                <w:b/>
                <w:sz w:val="24"/>
              </w:rPr>
              <w:t xml:space="preserve">2022, </w:t>
            </w:r>
            <w:r w:rsidR="0089169E">
              <w:rPr>
                <w:b/>
                <w:sz w:val="24"/>
              </w:rPr>
              <w:t>March</w:t>
            </w:r>
            <w:r w:rsidR="00F23523">
              <w:rPr>
                <w:b/>
                <w:sz w:val="24"/>
              </w:rPr>
              <w:t xml:space="preserve"> 1</w:t>
            </w:r>
            <w:r>
              <w:rPr>
                <w:b/>
                <w:sz w:val="24"/>
              </w:rPr>
              <w:t xml:space="preserve">                                               Time:</w:t>
            </w:r>
            <w:r w:rsidR="00F86C49">
              <w:rPr>
                <w:b/>
                <w:sz w:val="24"/>
              </w:rPr>
              <w:t xml:space="preserve"> </w:t>
            </w:r>
            <w:r w:rsidR="00F23523">
              <w:rPr>
                <w:b/>
                <w:sz w:val="24"/>
              </w:rPr>
              <w:t>8</w:t>
            </w:r>
            <w:r w:rsidR="00F86C49">
              <w:rPr>
                <w:b/>
                <w:sz w:val="24"/>
              </w:rPr>
              <w:t>:00am to 1</w:t>
            </w:r>
            <w:r w:rsidR="00F23523">
              <w:rPr>
                <w:b/>
                <w:sz w:val="24"/>
              </w:rPr>
              <w:t>0</w:t>
            </w:r>
            <w:r w:rsidR="00F86C49">
              <w:rPr>
                <w:b/>
                <w:sz w:val="24"/>
              </w:rPr>
              <w:t>:00</w:t>
            </w:r>
            <w:r w:rsidR="00F23523">
              <w:rPr>
                <w:b/>
                <w:sz w:val="24"/>
              </w:rPr>
              <w:t>a</w:t>
            </w:r>
            <w:r w:rsidR="00F86C49">
              <w:rPr>
                <w:b/>
                <w:sz w:val="24"/>
              </w:rPr>
              <w:t>m</w:t>
            </w:r>
          </w:p>
          <w:p w14:paraId="7B9FFFF8" w14:textId="74A77499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F86C49">
              <w:rPr>
                <w:b/>
                <w:sz w:val="24"/>
              </w:rPr>
              <w:t xml:space="preserve"> Black board Collaborate</w:t>
            </w:r>
          </w:p>
        </w:tc>
        <w:tc>
          <w:tcPr>
            <w:tcW w:w="1559" w:type="dxa"/>
            <w:shd w:val="pct10" w:color="auto" w:fill="auto"/>
          </w:tcPr>
          <w:p w14:paraId="442BBF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5D700560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2D8B18E1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4C4643E2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EA70E44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9DB2663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4F3B6DD0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1210FC7C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30B2E622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5A336BF5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01C18C65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7933B1DD" w14:textId="77777777" w:rsidR="00835795" w:rsidRDefault="00835795">
            <w:pPr>
              <w:pStyle w:val="Standard1"/>
            </w:pPr>
          </w:p>
        </w:tc>
      </w:tr>
      <w:tr w:rsidR="00835795" w14:paraId="14B94551" w14:textId="77777777" w:rsidTr="00835795">
        <w:trPr>
          <w:trHeight w:val="465"/>
        </w:trPr>
        <w:tc>
          <w:tcPr>
            <w:tcW w:w="5495" w:type="dxa"/>
            <w:gridSpan w:val="3"/>
          </w:tcPr>
          <w:p w14:paraId="0D73FB30" w14:textId="77777777" w:rsidR="00575D92" w:rsidRPr="007F4C6E" w:rsidRDefault="00575D92" w:rsidP="00575D92">
            <w:pPr>
              <w:pStyle w:val="Standard1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Attendees:        </w:t>
            </w:r>
          </w:p>
          <w:p w14:paraId="35F09F27" w14:textId="77777777" w:rsidR="00835795" w:rsidRPr="007F4C6E" w:rsidRDefault="00835795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B1665CB" w14:textId="77777777" w:rsidR="00835795" w:rsidRPr="007F4C6E" w:rsidRDefault="00835795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54C19A7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6380EDB6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642C5B59" w14:textId="77777777" w:rsidR="00835795" w:rsidRDefault="00835795">
            <w:pPr>
              <w:pStyle w:val="Standard1"/>
            </w:pPr>
          </w:p>
        </w:tc>
      </w:tr>
      <w:tr w:rsidR="00835795" w14:paraId="7F0F7944" w14:textId="77777777" w:rsidTr="00835795">
        <w:trPr>
          <w:trHeight w:val="68"/>
        </w:trPr>
        <w:tc>
          <w:tcPr>
            <w:tcW w:w="5495" w:type="dxa"/>
            <w:gridSpan w:val="3"/>
          </w:tcPr>
          <w:p w14:paraId="6E798087" w14:textId="77777777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Team Member 1: Vraj Kalpeshkumar Soni</w:t>
            </w:r>
          </w:p>
          <w:p w14:paraId="4644B33A" w14:textId="77777777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Team Member 2: Namya Vipulkumar Patel</w:t>
            </w:r>
          </w:p>
          <w:p w14:paraId="549C9F65" w14:textId="77777777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Team Member 3: Sahay Mayurbhai Patel</w:t>
            </w:r>
          </w:p>
          <w:p w14:paraId="179BD20A" w14:textId="70C9E87A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Team Member 4: Pruthvi Prakash Soni </w:t>
            </w:r>
          </w:p>
          <w:p w14:paraId="0CE89745" w14:textId="77F03D81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Team Member 5: Saumyakumar Ajitkumar Mistry</w:t>
            </w:r>
          </w:p>
          <w:p w14:paraId="38277A63" w14:textId="452D5A5B" w:rsidR="00835795" w:rsidRPr="007F4C6E" w:rsidRDefault="00835795" w:rsidP="00575D92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D8F04B9" w14:textId="77777777" w:rsidR="00835795" w:rsidRPr="007F4C6E" w:rsidRDefault="00835795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2B52877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ADE2F5B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8CB6C89" w14:textId="77777777" w:rsidR="00835795" w:rsidRDefault="00835795">
            <w:pPr>
              <w:pStyle w:val="Standard1"/>
            </w:pPr>
          </w:p>
        </w:tc>
      </w:tr>
      <w:tr w:rsidR="00835795" w14:paraId="4EC7D8CF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FAC1A12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3" w:name="Topics"/>
            <w:bookmarkEnd w:id="3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70DB76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CA01D2C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8C22FD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C26FD15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:rsidRPr="007F4C6E" w14:paraId="1F3EF451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5504B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37F3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4D0B92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C18C8D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39ACA6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Status</w:t>
            </w:r>
          </w:p>
          <w:p w14:paraId="34A15BB0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473166" w14:textId="77777777" w:rsidR="00835795" w:rsidRPr="007F4C6E" w:rsidRDefault="00835795" w:rsidP="00782380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 xml:space="preserve"> Actual Date</w:t>
            </w:r>
          </w:p>
        </w:tc>
      </w:tr>
      <w:tr w:rsidR="00835795" w:rsidRPr="007F4C6E" w14:paraId="423E60A7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2F8E3C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0603A" w14:textId="745DFE0D" w:rsidR="00835795" w:rsidRPr="007F4C6E" w:rsidRDefault="00575D92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Communicate about previous meeting and progress which include progress in in scope features ,learning UI ,and documentation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284F09" w14:textId="2A2047B3" w:rsidR="00835795" w:rsidRPr="007F4C6E" w:rsidRDefault="00575D92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Namya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D46916" w14:textId="77777777" w:rsidR="008155EB" w:rsidRDefault="00575D92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155EB">
              <w:rPr>
                <w:sz w:val="24"/>
                <w:szCs w:val="24"/>
              </w:rPr>
              <w:t>1</w:t>
            </w:r>
          </w:p>
          <w:p w14:paraId="636CEE6C" w14:textId="4F555F61" w:rsidR="008155EB" w:rsidRPr="007F4C6E" w:rsidRDefault="008155EB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03A37D" w14:textId="784A5951" w:rsidR="00835795" w:rsidRPr="007F4C6E" w:rsidRDefault="00554FD0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905CA" w14:textId="77777777" w:rsidR="008155EB" w:rsidRDefault="008155EB" w:rsidP="008155E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>
              <w:rPr>
                <w:sz w:val="24"/>
                <w:szCs w:val="24"/>
              </w:rPr>
              <w:t>1</w:t>
            </w:r>
          </w:p>
          <w:p w14:paraId="57A3CEB8" w14:textId="608FE8BA" w:rsidR="00835795" w:rsidRPr="007F4C6E" w:rsidRDefault="008155EB" w:rsidP="008155E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2D3EAF6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0ED183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888F8B" w14:textId="2CFF2949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Review of previous meeting assigned tasks and follow up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F79234" w14:textId="34DF23E9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902DAB" w:rsidRPr="007F4C6E">
              <w:rPr>
                <w:sz w:val="24"/>
                <w:szCs w:val="24"/>
              </w:rPr>
              <w:t>ahay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3B05F" w14:textId="77777777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>
              <w:rPr>
                <w:sz w:val="24"/>
                <w:szCs w:val="24"/>
              </w:rPr>
              <w:t>1</w:t>
            </w:r>
          </w:p>
          <w:p w14:paraId="32B08C0A" w14:textId="5B71E216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F9297C" w14:textId="342D5786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0ECD9" w14:textId="77777777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>
              <w:rPr>
                <w:sz w:val="24"/>
                <w:szCs w:val="24"/>
              </w:rPr>
              <w:t>1</w:t>
            </w:r>
          </w:p>
          <w:p w14:paraId="26B94953" w14:textId="01CB0C5D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63207CB1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DAAE85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660A71" w14:textId="5002C0A2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Chatting page (GUI and backend implementation)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AB80FE" w14:textId="169C725D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Saumya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08D15" w14:textId="36FD7C2D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9169E">
              <w:rPr>
                <w:sz w:val="24"/>
                <w:szCs w:val="24"/>
              </w:rPr>
              <w:t>25</w:t>
            </w:r>
          </w:p>
          <w:p w14:paraId="1780785A" w14:textId="57011FE4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95D3A3" w14:textId="59DC6815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02DAB" w:rsidRPr="007F4C6E">
              <w:rPr>
                <w:sz w:val="24"/>
                <w:szCs w:val="24"/>
              </w:rPr>
              <w:t>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C878CF" w14:textId="77777777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>
              <w:rPr>
                <w:sz w:val="24"/>
                <w:szCs w:val="24"/>
              </w:rPr>
              <w:t>1</w:t>
            </w:r>
          </w:p>
          <w:p w14:paraId="2CE4DDDF" w14:textId="21CF613C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395C66E6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C737B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C72614" w14:textId="21EA8C64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Finding Bugs(Finding bugs in running app in backend)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0C926C" w14:textId="6CB9C8BA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Namya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726A7C" w14:textId="6D29C5C1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9169E">
              <w:rPr>
                <w:sz w:val="24"/>
                <w:szCs w:val="24"/>
              </w:rPr>
              <w:t>20</w:t>
            </w:r>
          </w:p>
          <w:p w14:paraId="515A2C2C" w14:textId="776BE292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5D8641" w14:textId="49507C31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02DAB" w:rsidRPr="007F4C6E">
              <w:rPr>
                <w:sz w:val="24"/>
                <w:szCs w:val="24"/>
              </w:rPr>
              <w:t>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07078B" w14:textId="77777777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>
              <w:rPr>
                <w:sz w:val="24"/>
                <w:szCs w:val="24"/>
              </w:rPr>
              <w:t>1</w:t>
            </w:r>
          </w:p>
          <w:p w14:paraId="1DF41F2B" w14:textId="69B933CA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6F299FAF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E45AD3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7D1F40" w14:textId="3AB4B8F5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Chatting page (GUI and backend implementation)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4C8D8" w14:textId="403F3ACF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Vraj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F46332" w14:textId="0869C151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9169E">
              <w:rPr>
                <w:sz w:val="24"/>
                <w:szCs w:val="24"/>
              </w:rPr>
              <w:t>25</w:t>
            </w:r>
          </w:p>
          <w:p w14:paraId="2039E435" w14:textId="1A8E6389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March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F481A5" w14:textId="562407A5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  <w:r w:rsidR="00902DAB" w:rsidRPr="007F4C6E">
              <w:rPr>
                <w:sz w:val="24"/>
                <w:szCs w:val="24"/>
              </w:rPr>
              <w:t>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66737D" w14:textId="77777777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>
              <w:rPr>
                <w:sz w:val="24"/>
                <w:szCs w:val="24"/>
              </w:rPr>
              <w:t>1</w:t>
            </w:r>
          </w:p>
          <w:p w14:paraId="2A1E8038" w14:textId="71695B46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March</w:t>
            </w:r>
          </w:p>
        </w:tc>
      </w:tr>
      <w:tr w:rsidR="00902DAB" w:rsidRPr="007F4C6E" w14:paraId="42440D8B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06EBB" w14:textId="14E7B0B8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lastRenderedPageBreak/>
              <w:t>Item # 4…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4D122" w14:textId="30729A34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on chatbot training and modeling 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7A69F" w14:textId="22AB418A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Sahay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FA40CE" w14:textId="4590C0F4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9169E">
              <w:rPr>
                <w:sz w:val="24"/>
                <w:szCs w:val="24"/>
              </w:rPr>
              <w:t>20</w:t>
            </w:r>
          </w:p>
          <w:p w14:paraId="488FEE1E" w14:textId="64951A3E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AEC2E6" w14:textId="33232C88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02DAB" w:rsidRPr="007F4C6E">
              <w:rPr>
                <w:sz w:val="24"/>
                <w:szCs w:val="24"/>
              </w:rPr>
              <w:t>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8F16CF" w14:textId="77777777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>
              <w:rPr>
                <w:sz w:val="24"/>
                <w:szCs w:val="24"/>
              </w:rPr>
              <w:t>1</w:t>
            </w:r>
          </w:p>
          <w:p w14:paraId="4F77CEC4" w14:textId="5A6AC450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2F91D22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B6B5BD" w14:textId="39202329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5…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66DE97" w14:textId="42423864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Working </w:t>
            </w:r>
            <w:r w:rsidR="0089169E">
              <w:rPr>
                <w:sz w:val="24"/>
                <w:szCs w:val="24"/>
              </w:rPr>
              <w:t xml:space="preserve">To do List and alarms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612E9" w14:textId="75EBC1B2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Pruthvi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D11A95" w14:textId="77469CE8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9169E">
              <w:rPr>
                <w:sz w:val="24"/>
                <w:szCs w:val="24"/>
              </w:rPr>
              <w:t>20</w:t>
            </w:r>
          </w:p>
          <w:p w14:paraId="28C03622" w14:textId="3BF5AE5B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E986BF" w14:textId="3A59E2F8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02DAB" w:rsidRPr="007F4C6E">
              <w:rPr>
                <w:sz w:val="24"/>
                <w:szCs w:val="24"/>
              </w:rPr>
              <w:t>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9DFBCF" w14:textId="77777777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>
              <w:rPr>
                <w:sz w:val="24"/>
                <w:szCs w:val="24"/>
              </w:rPr>
              <w:t>1</w:t>
            </w:r>
          </w:p>
          <w:p w14:paraId="49E349C4" w14:textId="7DD1F9E1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06C078C6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DFF762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23959" w14:textId="1951E489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Date:2022, </w:t>
            </w:r>
            <w:r w:rsidR="00226837">
              <w:rPr>
                <w:sz w:val="24"/>
                <w:szCs w:val="24"/>
              </w:rPr>
              <w:t>20</w:t>
            </w:r>
            <w:r w:rsidRPr="007F4C6E">
              <w:rPr>
                <w:sz w:val="24"/>
                <w:szCs w:val="24"/>
              </w:rPr>
              <w:t xml:space="preserve"> </w:t>
            </w:r>
            <w:r w:rsidR="00226837">
              <w:rPr>
                <w:sz w:val="24"/>
                <w:szCs w:val="24"/>
              </w:rPr>
              <w:t>March</w:t>
            </w:r>
          </w:p>
          <w:p w14:paraId="54FF07DD" w14:textId="1D6D4CA5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Time: 8:00 AM to 10:00PM</w:t>
            </w:r>
          </w:p>
          <w:p w14:paraId="56DD7EED" w14:textId="2FD16E19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Location:</w:t>
            </w:r>
            <w:r w:rsidRPr="007F4C6E">
              <w:rPr>
                <w:b/>
                <w:sz w:val="24"/>
                <w:szCs w:val="24"/>
              </w:rPr>
              <w:t xml:space="preserve"> </w:t>
            </w:r>
            <w:r w:rsidRPr="007F4C6E">
              <w:rPr>
                <w:bCs/>
                <w:sz w:val="24"/>
                <w:szCs w:val="24"/>
              </w:rPr>
              <w:t>Black board Collaborate</w:t>
            </w:r>
          </w:p>
          <w:p w14:paraId="0A5B3B8B" w14:textId="3F462CDE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Agenda: </w:t>
            </w:r>
            <w:r>
              <w:rPr>
                <w:sz w:val="24"/>
                <w:szCs w:val="24"/>
              </w:rPr>
              <w:t xml:space="preserve">complete the whole project and start bug fixing </w:t>
            </w:r>
          </w:p>
          <w:p w14:paraId="3ADAFB9B" w14:textId="77777777" w:rsidR="00902DAB" w:rsidRPr="007F4C6E" w:rsidRDefault="00902DAB" w:rsidP="00902DAB">
            <w:pPr>
              <w:rPr>
                <w:b/>
                <w:sz w:val="24"/>
                <w:szCs w:val="24"/>
                <w:lang w:val="en-GB"/>
              </w:rPr>
            </w:pPr>
            <w:r w:rsidRPr="007F4C6E">
              <w:rPr>
                <w:b/>
                <w:sz w:val="24"/>
                <w:szCs w:val="24"/>
                <w:lang w:val="en-GB"/>
              </w:rPr>
              <w:t>Signature:</w:t>
            </w:r>
          </w:p>
          <w:p w14:paraId="7DF34ADD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>Team member 1: V.K.Soni</w:t>
            </w:r>
          </w:p>
          <w:p w14:paraId="798BED27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>Team member 2: N.V.Patel</w:t>
            </w:r>
          </w:p>
          <w:p w14:paraId="0815EE87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>Team member 3: S.M.Patel</w:t>
            </w:r>
          </w:p>
          <w:p w14:paraId="4C6C602C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>Team member 4: P.P.Soni</w:t>
            </w:r>
          </w:p>
          <w:p w14:paraId="74B25B7C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>Team member 5: S.A.Mistry</w:t>
            </w:r>
          </w:p>
          <w:p w14:paraId="1B174714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E780B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203D86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E51D5D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A450E7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</w:tbl>
    <w:p w14:paraId="20E60904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2DA7"/>
    <w:multiLevelType w:val="hybridMultilevel"/>
    <w:tmpl w:val="1DB05678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C29BE"/>
    <w:rsid w:val="000D29B9"/>
    <w:rsid w:val="000E1E0D"/>
    <w:rsid w:val="00120431"/>
    <w:rsid w:val="0012691A"/>
    <w:rsid w:val="00136D2C"/>
    <w:rsid w:val="00145AD8"/>
    <w:rsid w:val="0016291E"/>
    <w:rsid w:val="00187519"/>
    <w:rsid w:val="001B7575"/>
    <w:rsid w:val="001D01D2"/>
    <w:rsid w:val="00207F81"/>
    <w:rsid w:val="00226837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D1317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54FD0"/>
    <w:rsid w:val="00564447"/>
    <w:rsid w:val="00575D92"/>
    <w:rsid w:val="005C44D4"/>
    <w:rsid w:val="005F3F0E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24A90"/>
    <w:rsid w:val="0077361D"/>
    <w:rsid w:val="00782380"/>
    <w:rsid w:val="00783355"/>
    <w:rsid w:val="007C0B2F"/>
    <w:rsid w:val="007D7312"/>
    <w:rsid w:val="007E19F9"/>
    <w:rsid w:val="007F4C6E"/>
    <w:rsid w:val="008029B4"/>
    <w:rsid w:val="008155EB"/>
    <w:rsid w:val="00815FE8"/>
    <w:rsid w:val="00835795"/>
    <w:rsid w:val="0089169E"/>
    <w:rsid w:val="008A7CFF"/>
    <w:rsid w:val="008C34CB"/>
    <w:rsid w:val="008F4A77"/>
    <w:rsid w:val="00902DAB"/>
    <w:rsid w:val="00914913"/>
    <w:rsid w:val="009D7B44"/>
    <w:rsid w:val="009E187C"/>
    <w:rsid w:val="009E5D4F"/>
    <w:rsid w:val="00A12251"/>
    <w:rsid w:val="00A245F2"/>
    <w:rsid w:val="00A77DC2"/>
    <w:rsid w:val="00A96C2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23523"/>
    <w:rsid w:val="00F44F3A"/>
    <w:rsid w:val="00F76EEE"/>
    <w:rsid w:val="00F86C49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6C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2019-10-01T12:03:00Z</dcterms:created>
  <dcterms:modified xsi:type="dcterms:W3CDTF">2022-03-14T02:26:00Z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